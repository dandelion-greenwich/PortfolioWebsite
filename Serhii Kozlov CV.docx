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BB401" w14:textId="77777777" w:rsidR="00B84486" w:rsidRPr="00B86828" w:rsidRDefault="00B84486" w:rsidP="00EA2625">
      <w:pPr>
        <w:pStyle w:val="Space"/>
        <w:rPr>
          <w:rFonts w:ascii="Times New Roman" w:hAnsi="Times New Roman" w:cs="Times New Roman"/>
          <w:color w:val="000000" w:themeColor="text1"/>
        </w:rPr>
      </w:pPr>
    </w:p>
    <w:p w14:paraId="18353453" w14:textId="096D1614" w:rsidR="00F247DE" w:rsidRPr="00B86828" w:rsidRDefault="00AF2D48" w:rsidP="00AF2D48">
      <w:pPr>
        <w:pStyle w:val="Title"/>
        <w:jc w:val="center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SErhii Kozlov</w:t>
      </w:r>
    </w:p>
    <w:p w14:paraId="4C252334" w14:textId="1337BA62" w:rsidR="00B0165F" w:rsidRPr="0096649E" w:rsidRDefault="00AF2D48" w:rsidP="00AF2D48">
      <w:pPr>
        <w:pStyle w:val="Subtitle"/>
        <w:jc w:val="center"/>
        <w:rPr>
          <w:rFonts w:ascii="Cambria" w:hAnsi="Cambria" w:cs="Times New Roman"/>
          <w:b/>
          <w:bCs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Games PROgrammer</w:t>
      </w:r>
    </w:p>
    <w:p w14:paraId="47C44D91" w14:textId="3A13A07B" w:rsidR="00EF270B" w:rsidRPr="00B86828" w:rsidRDefault="0096649E" w:rsidP="00AF2D48">
      <w:pPr>
        <w:jc w:val="center"/>
        <w:rPr>
          <w:rFonts w:ascii="Cambria" w:hAnsi="Cambria" w:cs="Times New Roman"/>
          <w:color w:val="000000" w:themeColor="text1"/>
        </w:rPr>
      </w:pPr>
      <w:r>
        <w:rPr>
          <w:rFonts w:ascii="Cambria" w:hAnsi="Cambria" w:cs="Times New Roman"/>
          <w:color w:val="000000" w:themeColor="text1"/>
        </w:rPr>
        <w:t xml:space="preserve"> </w:t>
      </w:r>
      <w:r>
        <w:rPr>
          <w:rFonts w:ascii="Cambria" w:hAnsi="Cambria" w:cs="Times New Roman"/>
          <w:b/>
          <w:bCs/>
          <w:color w:val="000000" w:themeColor="text1"/>
        </w:rPr>
        <w:t xml:space="preserve">Email: </w:t>
      </w:r>
      <w:hyperlink r:id="rId10" w:history="1">
        <w:r w:rsidR="00AF2D48" w:rsidRPr="00B86828">
          <w:rPr>
            <w:rStyle w:val="Hyperlink"/>
            <w:rFonts w:ascii="Cambria" w:hAnsi="Cambria" w:cs="Times New Roman"/>
            <w:color w:val="000000" w:themeColor="text1"/>
          </w:rPr>
          <w:t>kozlov.official12@gmail.com</w:t>
        </w:r>
      </w:hyperlink>
      <w:r w:rsidR="00AF2D48" w:rsidRPr="00B86828">
        <w:rPr>
          <w:rFonts w:ascii="Cambria" w:hAnsi="Cambria" w:cs="Times New Roman"/>
          <w:color w:val="000000" w:themeColor="text1"/>
        </w:rPr>
        <w:t xml:space="preserve"> </w:t>
      </w:r>
      <w:r w:rsidR="000164ED" w:rsidRPr="00B86828">
        <w:rPr>
          <w:rFonts w:ascii="Cambria" w:hAnsi="Cambria" w:cs="Times New Roman"/>
          <w:color w:val="000000" w:themeColor="text1"/>
        </w:rPr>
        <w:t xml:space="preserve">| </w:t>
      </w:r>
      <w:r w:rsidRPr="0096649E">
        <w:rPr>
          <w:rFonts w:ascii="Cambria" w:hAnsi="Cambria" w:cs="Times New Roman"/>
          <w:b/>
          <w:bCs/>
          <w:color w:val="000000" w:themeColor="text1"/>
        </w:rPr>
        <w:t>Adress:</w:t>
      </w:r>
      <w:r>
        <w:rPr>
          <w:rFonts w:ascii="Cambria" w:hAnsi="Cambria" w:cs="Times New Roman"/>
          <w:color w:val="000000" w:themeColor="text1"/>
        </w:rPr>
        <w:t xml:space="preserve"> </w:t>
      </w:r>
      <w:r w:rsidR="00AF2D48" w:rsidRPr="00B86828">
        <w:rPr>
          <w:rFonts w:ascii="Cambria" w:hAnsi="Cambria" w:cs="Times New Roman"/>
          <w:color w:val="000000" w:themeColor="text1"/>
        </w:rPr>
        <w:t>London, UK</w:t>
      </w:r>
    </w:p>
    <w:p w14:paraId="1461CE60" w14:textId="40C3905B" w:rsidR="00AF2D48" w:rsidRPr="0096649E" w:rsidRDefault="00AF2D48" w:rsidP="00AF2D48">
      <w:pPr>
        <w:jc w:val="center"/>
        <w:rPr>
          <w:rFonts w:ascii="Cambria" w:hAnsi="Cambria" w:cs="Times New Roman"/>
          <w:color w:val="000000" w:themeColor="text1"/>
        </w:rPr>
      </w:pPr>
      <w:r w:rsidRPr="0096649E">
        <w:rPr>
          <w:rFonts w:ascii="Cambria" w:hAnsi="Cambria" w:cs="Times New Roman"/>
          <w:b/>
          <w:bCs/>
          <w:color w:val="000000" w:themeColor="text1"/>
        </w:rPr>
        <w:t>Portfolio</w:t>
      </w:r>
      <w:r w:rsidRPr="0096649E">
        <w:rPr>
          <w:rFonts w:ascii="Cambria" w:hAnsi="Cambria" w:cs="Times New Roman"/>
          <w:color w:val="000000" w:themeColor="text1"/>
        </w:rPr>
        <w:t xml:space="preserve">: </w:t>
      </w:r>
      <w:hyperlink r:id="rId11" w:history="1">
        <w:r w:rsidRPr="0096649E">
          <w:rPr>
            <w:rStyle w:val="Hyperlink"/>
            <w:rFonts w:ascii="Cambria" w:hAnsi="Cambria" w:cs="Times New Roman"/>
            <w:color w:val="000000" w:themeColor="text1"/>
          </w:rPr>
          <w:t>https://dandelion-greenwich.github.io/PortfolioWebsite/</w:t>
        </w:r>
      </w:hyperlink>
      <w:r w:rsidRPr="0096649E">
        <w:rPr>
          <w:rFonts w:ascii="Cambria" w:hAnsi="Cambria" w:cs="Times New Roman"/>
          <w:color w:val="000000" w:themeColor="text1"/>
        </w:rPr>
        <w:br/>
      </w:r>
      <w:r w:rsidRPr="0096649E">
        <w:rPr>
          <w:rFonts w:ascii="Cambria" w:hAnsi="Cambria" w:cs="Times New Roman"/>
          <w:b/>
          <w:bCs/>
          <w:color w:val="000000" w:themeColor="text1"/>
        </w:rPr>
        <w:t>GitHub</w:t>
      </w:r>
      <w:r w:rsidRPr="0096649E">
        <w:rPr>
          <w:rFonts w:ascii="Cambria" w:hAnsi="Cambria" w:cs="Times New Roman"/>
          <w:color w:val="000000" w:themeColor="text1"/>
        </w:rPr>
        <w:t>: https://github.com/dandelion-greenwich</w:t>
      </w:r>
    </w:p>
    <w:p w14:paraId="50E09F0C" w14:textId="77777777" w:rsidR="00311408" w:rsidRPr="00B86828" w:rsidRDefault="00311408" w:rsidP="00311408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625EB560" w14:textId="77777777" w:rsidR="000164ED" w:rsidRPr="00B86828" w:rsidRDefault="000164ED" w:rsidP="00EA2625">
      <w:pPr>
        <w:pStyle w:val="Space"/>
        <w:rPr>
          <w:rFonts w:ascii="Cambria" w:hAnsi="Cambria" w:cs="Times New Roman"/>
          <w:color w:val="000000" w:themeColor="text1"/>
        </w:rPr>
      </w:pPr>
    </w:p>
    <w:p w14:paraId="0C1E2EB3" w14:textId="77777777" w:rsidR="00B57137" w:rsidRPr="00B86828" w:rsidRDefault="00B57137" w:rsidP="00B57137">
      <w:pPr>
        <w:pStyle w:val="Heading1"/>
        <w:rPr>
          <w:rFonts w:ascii="Cambria" w:hAnsi="Cambria" w:cs="Times New Roman"/>
          <w:color w:val="000000" w:themeColor="text1"/>
          <w:sz w:val="28"/>
          <w:szCs w:val="28"/>
        </w:rPr>
      </w:pPr>
      <w:r w:rsidRPr="00B86828">
        <w:rPr>
          <w:rFonts w:ascii="Cambria" w:hAnsi="Cambria" w:cs="Times New Roman"/>
          <w:color w:val="000000" w:themeColor="text1"/>
          <w:sz w:val="28"/>
          <w:szCs w:val="28"/>
        </w:rPr>
        <w:t>PROJECTS</w:t>
      </w:r>
    </w:p>
    <w:p w14:paraId="7CF252D4" w14:textId="552FA05A" w:rsidR="00B57137" w:rsidRPr="00931D2E" w:rsidRDefault="00B57137" w:rsidP="00B57137">
      <w:pPr>
        <w:pStyle w:val="List"/>
      </w:pPr>
      <w:r w:rsidRPr="00B86828">
        <w:rPr>
          <w:rStyle w:val="Emphasis"/>
          <w:rFonts w:ascii="Cambria" w:hAnsi="Cambria" w:cs="Times New Roman"/>
          <w:color w:val="000000" w:themeColor="text1"/>
        </w:rPr>
        <w:t xml:space="preserve">Coco Dash 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</w:t>
      </w:r>
      <w:r w:rsidR="00931D2E">
        <w:rPr>
          <w:rFonts w:ascii="Cambria" w:hAnsi="Cambria" w:cs="Times New Roman"/>
          <w:color w:val="000000" w:themeColor="text1"/>
        </w:rPr>
        <w:t>4</w:t>
      </w:r>
      <w:r>
        <w:rPr>
          <w:rFonts w:ascii="Cambria" w:hAnsi="Cambria" w:cs="Times New Roman"/>
          <w:color w:val="000000" w:themeColor="text1"/>
        </w:rPr>
        <w:t xml:space="preserve"> – April 202</w:t>
      </w:r>
      <w:r w:rsidR="00931D2E">
        <w:t>4</w:t>
      </w:r>
    </w:p>
    <w:p w14:paraId="77608BFE" w14:textId="7CA1934B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96649E">
        <w:rPr>
          <w:rFonts w:ascii="Cambria" w:hAnsi="Cambria" w:cs="Times New Roman"/>
          <w:color w:val="000000" w:themeColor="text1"/>
          <w:sz w:val="24"/>
          <w:szCs w:val="24"/>
        </w:rPr>
        <w:t>3D game inspired by PAC-MAN. Created using unity engine as a group project for first year</w:t>
      </w:r>
    </w:p>
    <w:p w14:paraId="4DE78E93" w14:textId="0DAE8E9B" w:rsidR="00B57137" w:rsidRPr="0096649E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Lead programmer, worked on player and camera movement, enemy </w:t>
      </w:r>
      <w:r w:rsidR="00B75B25">
        <w:rPr>
          <w:rFonts w:ascii="Cambria" w:hAnsi="Cambria" w:cs="Times New Roman"/>
          <w:color w:val="000000" w:themeColor="text1"/>
          <w:sz w:val="24"/>
          <w:szCs w:val="24"/>
        </w:rPr>
        <w:t>AI</w:t>
      </w:r>
      <w:r>
        <w:rPr>
          <w:rFonts w:ascii="Cambria" w:hAnsi="Cambria" w:cs="Times New Roman"/>
          <w:color w:val="000000" w:themeColor="text1"/>
          <w:sz w:val="24"/>
          <w:szCs w:val="24"/>
        </w:rPr>
        <w:t>, game loop and abilities</w:t>
      </w:r>
    </w:p>
    <w:p w14:paraId="47558E9E" w14:textId="4DF6BC9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EF31AC">
        <w:rPr>
          <w:rFonts w:ascii="Cambria" w:hAnsi="Cambria" w:cs="Times New Roman"/>
          <w:color w:val="000000" w:themeColor="text1"/>
          <w:sz w:val="24"/>
          <w:szCs w:val="24"/>
        </w:rPr>
        <w:t>Showcased at Digital Shark Expo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at University of Greenwich 2023</w:t>
      </w:r>
    </w:p>
    <w:p w14:paraId="384D2ED9" w14:textId="77777777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1st</w:t>
      </w:r>
    </w:p>
    <w:p w14:paraId="040B0072" w14:textId="77777777" w:rsidR="00B57137" w:rsidRPr="00EF31AC" w:rsidRDefault="00B57137" w:rsidP="00B57137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351CBF13" w14:textId="495707CB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2D OOP Demo</w:t>
      </w:r>
      <w:r w:rsidRPr="00B86828">
        <w:rPr>
          <w:rFonts w:ascii="Cambria" w:hAnsi="Cambria" w:cs="Times New Roman"/>
          <w:color w:val="000000" w:themeColor="text1"/>
        </w:rPr>
        <w:t>| Unity, C#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April 202</w:t>
      </w:r>
      <w:r w:rsidR="00931D2E">
        <w:rPr>
          <w:rFonts w:ascii="Cambria" w:hAnsi="Cambria" w:cs="Times New Roman"/>
          <w:color w:val="000000" w:themeColor="text1"/>
        </w:rPr>
        <w:t>4</w:t>
      </w:r>
    </w:p>
    <w:p w14:paraId="2ADB1571" w14:textId="7C22612C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2D shooter game with different types of enemies and powerups</w:t>
      </w:r>
    </w:p>
    <w:p w14:paraId="31D26C37" w14:textId="3F24A6DE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Strong focus on OOP principles, such as inheritance and overrides</w:t>
      </w:r>
    </w:p>
    <w:p w14:paraId="1BD9D781" w14:textId="35EDA096" w:rsidR="00B57137" w:rsidRDefault="00B57137" w:rsidP="00FC6988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Grade: 1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st</w:t>
      </w:r>
    </w:p>
    <w:p w14:paraId="5A1449D4" w14:textId="77777777" w:rsidR="00FC6988" w:rsidRPr="00FC6988" w:rsidRDefault="00FC6988" w:rsidP="00FC6988">
      <w:pPr>
        <w:pStyle w:val="ListBullet"/>
        <w:numPr>
          <w:ilvl w:val="0"/>
          <w:numId w:val="0"/>
        </w:numPr>
        <w:ind w:left="1080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0F2D2358" w14:textId="748A7CCF" w:rsidR="00B57137" w:rsidRPr="00B86828" w:rsidRDefault="00B57137" w:rsidP="00B57137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 xml:space="preserve">Mage’s Crypt </w:t>
      </w:r>
      <w:r w:rsidRPr="00B86828">
        <w:rPr>
          <w:rFonts w:ascii="Cambria" w:hAnsi="Cambria" w:cs="Times New Roman"/>
          <w:color w:val="000000" w:themeColor="text1"/>
        </w:rPr>
        <w:t>|</w:t>
      </w:r>
      <w:r>
        <w:rPr>
          <w:rFonts w:ascii="Cambria" w:hAnsi="Cambria" w:cs="Times New Roman"/>
          <w:color w:val="000000" w:themeColor="text1"/>
        </w:rPr>
        <w:t xml:space="preserve"> Unreal engine, C++, Blueprints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Jan 202</w:t>
      </w:r>
      <w:r w:rsidR="00931D2E">
        <w:rPr>
          <w:rFonts w:ascii="Cambria" w:hAnsi="Cambria" w:cs="Times New Roman"/>
          <w:color w:val="000000" w:themeColor="text1"/>
        </w:rPr>
        <w:t>5</w:t>
      </w:r>
      <w:r>
        <w:rPr>
          <w:rFonts w:ascii="Cambria" w:hAnsi="Cambria" w:cs="Times New Roman"/>
          <w:color w:val="000000" w:themeColor="text1"/>
        </w:rPr>
        <w:t xml:space="preserve"> - Now</w:t>
      </w:r>
    </w:p>
    <w:p w14:paraId="51B19247" w14:textId="5D9C8CEB" w:rsidR="00B57137" w:rsidRDefault="00B57137" w:rsidP="00B57137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 w:rsidRPr="004B3514">
        <w:rPr>
          <w:rFonts w:ascii="Cambria" w:hAnsi="Cambria" w:cs="Times New Roman"/>
          <w:color w:val="000000" w:themeColor="text1"/>
          <w:sz w:val="24"/>
          <w:szCs w:val="24"/>
        </w:rPr>
        <w:t>Fast-paced first-person slasher and spellcasting shooter</w:t>
      </w:r>
    </w:p>
    <w:p w14:paraId="29005088" w14:textId="2816DA7C" w:rsidR="00B57137" w:rsidRPr="00B57137" w:rsidRDefault="00B57137" w:rsidP="00491853">
      <w:pPr>
        <w:pStyle w:val="ListBullet"/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In development</w:t>
      </w:r>
    </w:p>
    <w:p w14:paraId="06979510" w14:textId="77777777" w:rsidR="00B57137" w:rsidRPr="00B86828" w:rsidRDefault="00B57137" w:rsidP="00B57137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029E1BA7" w14:textId="77777777" w:rsidR="00B57137" w:rsidRPr="00B57137" w:rsidRDefault="00B57137" w:rsidP="00B57137">
      <w:pPr>
        <w:rPr>
          <w:sz w:val="14"/>
          <w:szCs w:val="14"/>
        </w:rPr>
      </w:pPr>
    </w:p>
    <w:p w14:paraId="6660FD6A" w14:textId="5F78667A" w:rsidR="000164ED" w:rsidRPr="00B86828" w:rsidRDefault="000164ED" w:rsidP="00491853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B86828">
        <w:rPr>
          <w:rFonts w:ascii="Cambria" w:hAnsi="Cambria"/>
          <w:color w:val="000000" w:themeColor="text1"/>
          <w:sz w:val="28"/>
          <w:szCs w:val="28"/>
        </w:rPr>
        <w:t>Technical Skills</w:t>
      </w:r>
    </w:p>
    <w:p w14:paraId="45846FFE" w14:textId="77777777" w:rsidR="005207B0" w:rsidRPr="00B86828" w:rsidRDefault="005207B0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Programming Languages: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 xml:space="preserve"> C#, C++, HTML, CSS.</w:t>
      </w:r>
    </w:p>
    <w:p w14:paraId="31E6A7AC" w14:textId="59D70A22" w:rsidR="000164ED" w:rsidRPr="00B86828" w:rsidRDefault="005207B0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Game Engines: 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Unity, Unreal Engine</w:t>
      </w:r>
    </w:p>
    <w:p w14:paraId="793D0ACB" w14:textId="29AC905F" w:rsidR="00B86828" w:rsidRPr="00B86828" w:rsidRDefault="00B86828" w:rsidP="00EE1630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8682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Other: 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Version control (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GitKraken, Git Bash</w:t>
      </w:r>
      <w:r w:rsidR="00274954">
        <w:rPr>
          <w:rFonts w:ascii="Cambria" w:hAnsi="Cambria" w:cs="Times New Roman"/>
          <w:color w:val="000000" w:themeColor="text1"/>
          <w:sz w:val="24"/>
          <w:szCs w:val="24"/>
        </w:rPr>
        <w:t>)</w:t>
      </w:r>
      <w:r w:rsidRPr="00B86828">
        <w:rPr>
          <w:rFonts w:ascii="Cambria" w:hAnsi="Cambria" w:cs="Times New Roman"/>
          <w:color w:val="000000" w:themeColor="text1"/>
          <w:sz w:val="24"/>
          <w:szCs w:val="24"/>
        </w:rPr>
        <w:t>, Maya, Photoshop</w:t>
      </w:r>
      <w:r w:rsidR="00501F82">
        <w:rPr>
          <w:rFonts w:ascii="Cambria" w:hAnsi="Cambria" w:cs="Times New Roman"/>
          <w:color w:val="000000" w:themeColor="text1"/>
          <w:sz w:val="24"/>
          <w:szCs w:val="24"/>
        </w:rPr>
        <w:t>, Arduino</w:t>
      </w:r>
    </w:p>
    <w:p w14:paraId="5A526184" w14:textId="77777777" w:rsidR="00942E5F" w:rsidRPr="00B86828" w:rsidRDefault="00942E5F" w:rsidP="00942E5F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51CFFE40" w14:textId="77777777" w:rsidR="00C715FD" w:rsidRPr="00C715FD" w:rsidRDefault="00C715FD" w:rsidP="00C715FD">
      <w:pPr>
        <w:pStyle w:val="Heading1"/>
        <w:rPr>
          <w:rFonts w:ascii="Cambria" w:hAnsi="Cambria" w:cs="Times New Roman"/>
          <w:color w:val="000000" w:themeColor="text1"/>
          <w:sz w:val="14"/>
          <w:szCs w:val="14"/>
        </w:rPr>
      </w:pPr>
    </w:p>
    <w:p w14:paraId="507BAFCC" w14:textId="143BB65E" w:rsidR="00C715FD" w:rsidRPr="00B86828" w:rsidRDefault="00C715FD" w:rsidP="00C715FD">
      <w:pPr>
        <w:pStyle w:val="Heading1"/>
        <w:rPr>
          <w:rFonts w:ascii="Cambria" w:hAnsi="Cambria" w:cs="Times New Roman"/>
          <w:color w:val="000000" w:themeColor="text1"/>
          <w:sz w:val="28"/>
          <w:szCs w:val="28"/>
          <w:lang w:val="uk-UA"/>
        </w:rPr>
      </w:pPr>
      <w:r w:rsidRPr="00B86828">
        <w:rPr>
          <w:rFonts w:ascii="Cambria" w:hAnsi="Cambria" w:cs="Times New Roman"/>
          <w:color w:val="000000" w:themeColor="text1"/>
          <w:sz w:val="28"/>
          <w:szCs w:val="28"/>
        </w:rPr>
        <w:t>Education</w:t>
      </w:r>
    </w:p>
    <w:p w14:paraId="3413F4C2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University of Greenwich, United Kingdom </w:t>
      </w:r>
      <w:r w:rsidRPr="00B86828">
        <w:rPr>
          <w:rFonts w:ascii="Cambria" w:hAnsi="Cambria" w:cs="Times New Roman"/>
          <w:b/>
          <w:bCs/>
          <w:color w:val="000000" w:themeColor="text1"/>
        </w:rPr>
        <w:tab/>
      </w:r>
      <w:r w:rsidRPr="00B86828">
        <w:rPr>
          <w:rFonts w:ascii="Cambria" w:hAnsi="Cambria" w:cs="Times New Roman"/>
          <w:color w:val="000000" w:themeColor="text1"/>
        </w:rPr>
        <w:t>Graduation June 2026</w:t>
      </w:r>
    </w:p>
    <w:p w14:paraId="7CA19389" w14:textId="314BA0DF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>Second year student in Game Design and Development (BSc, Hons), specialising in Programming</w:t>
      </w:r>
    </w:p>
    <w:p w14:paraId="5DA5DF89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color w:val="000000" w:themeColor="text1"/>
        </w:rPr>
        <w:tab/>
      </w:r>
    </w:p>
    <w:p w14:paraId="3F7D72D8" w14:textId="77777777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</w:rPr>
      </w:pPr>
      <w:r w:rsidRPr="00B86828">
        <w:rPr>
          <w:rFonts w:ascii="Cambria" w:hAnsi="Cambria" w:cs="Times New Roman"/>
          <w:b/>
          <w:bCs/>
          <w:color w:val="000000" w:themeColor="text1"/>
        </w:rPr>
        <w:t xml:space="preserve">School </w:t>
      </w:r>
      <w:r w:rsidRPr="00B86828">
        <w:rPr>
          <w:rFonts w:ascii="Cambria" w:hAnsi="Cambria" w:cs="Times New Roman"/>
          <w:b/>
          <w:bCs/>
          <w:color w:val="000000" w:themeColor="text1"/>
          <w:lang w:val="en-GB"/>
        </w:rPr>
        <w:t>“Athens”, Ukraine</w:t>
      </w:r>
      <w:r w:rsidRPr="00B86828">
        <w:rPr>
          <w:rFonts w:ascii="Cambria" w:hAnsi="Cambria" w:cs="Times New Roman"/>
          <w:color w:val="000000" w:themeColor="text1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ab/>
        <w:t>Sep 2016 – June 2021</w:t>
      </w:r>
    </w:p>
    <w:p w14:paraId="4AABADC5" w14:textId="6BEC3315" w:rsidR="00C715FD" w:rsidRPr="00B86828" w:rsidRDefault="00C715FD" w:rsidP="00C715FD">
      <w:pPr>
        <w:pStyle w:val="List"/>
        <w:rPr>
          <w:rFonts w:ascii="Cambria" w:hAnsi="Cambria" w:cs="Times New Roman"/>
          <w:color w:val="000000" w:themeColor="text1"/>
          <w:lang w:val="en-GB"/>
        </w:rPr>
      </w:pPr>
      <w:r w:rsidRPr="00B86828">
        <w:rPr>
          <w:rFonts w:ascii="Cambria" w:hAnsi="Cambria" w:cs="Times New Roman"/>
          <w:color w:val="000000" w:themeColor="text1"/>
          <w:lang w:val="en-GB"/>
        </w:rPr>
        <w:t xml:space="preserve">Completed secondary education, </w:t>
      </w:r>
      <w:r w:rsidR="00282923">
        <w:rPr>
          <w:rFonts w:ascii="Cambria" w:hAnsi="Cambria" w:cs="Times New Roman"/>
          <w:color w:val="000000" w:themeColor="text1"/>
          <w:lang w:val="en-GB"/>
        </w:rPr>
        <w:t>the equivalent of A-Levels in Business Administration and management</w:t>
      </w:r>
    </w:p>
    <w:p w14:paraId="37364E96" w14:textId="77777777" w:rsidR="00C715FD" w:rsidRPr="00B86828" w:rsidRDefault="00C715FD" w:rsidP="00C715FD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3E0ED6C7" w14:textId="77777777" w:rsidR="00942E5F" w:rsidRPr="00942E5F" w:rsidRDefault="00942E5F" w:rsidP="00B86828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20CEEAD1" w14:textId="7CCFA03B" w:rsidR="00B86828" w:rsidRPr="00B86828" w:rsidRDefault="00B57137" w:rsidP="00B8682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Other skills</w:t>
      </w:r>
    </w:p>
    <w:p w14:paraId="2F85B894" w14:textId="02FDDE29" w:rsidR="005C42FC" w:rsidRDefault="00B57137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Languages: </w:t>
      </w:r>
      <w:r w:rsidR="00B86828" w:rsidRPr="00B57137">
        <w:rPr>
          <w:rFonts w:ascii="Cambria" w:hAnsi="Cambria" w:cs="Times New Roman"/>
          <w:color w:val="000000" w:themeColor="text1"/>
          <w:sz w:val="24"/>
          <w:szCs w:val="24"/>
        </w:rPr>
        <w:t>English (Fluent)</w:t>
      </w:r>
      <w:r w:rsidRPr="00B57137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B86828" w:rsidRPr="00B57137">
        <w:rPr>
          <w:rFonts w:ascii="Cambria" w:hAnsi="Cambria" w:cs="Times New Roman"/>
          <w:color w:val="000000" w:themeColor="text1"/>
          <w:sz w:val="24"/>
          <w:szCs w:val="24"/>
        </w:rPr>
        <w:t>Ukrainian (Native)</w:t>
      </w:r>
      <w:r w:rsidRPr="00B57137">
        <w:rPr>
          <w:rFonts w:ascii="Cambria" w:hAnsi="Cambria" w:cs="Times New Roman"/>
          <w:color w:val="000000" w:themeColor="text1"/>
          <w:sz w:val="24"/>
          <w:szCs w:val="24"/>
        </w:rPr>
        <w:t xml:space="preserve">, </w:t>
      </w:r>
      <w:r w:rsidR="005861C8" w:rsidRPr="00B57137">
        <w:rPr>
          <w:rFonts w:ascii="Cambria" w:hAnsi="Cambria" w:cs="Times New Roman"/>
          <w:color w:val="000000" w:themeColor="text1"/>
          <w:sz w:val="24"/>
          <w:szCs w:val="24"/>
        </w:rPr>
        <w:t>Russian</w:t>
      </w:r>
      <w:r w:rsidR="005861C8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 xml:space="preserve"> </w:t>
      </w:r>
      <w:r w:rsidR="005861C8">
        <w:rPr>
          <w:rFonts w:ascii="Cambria" w:hAnsi="Cambria" w:cs="Times New Roman"/>
          <w:color w:val="000000" w:themeColor="text1"/>
          <w:sz w:val="24"/>
          <w:szCs w:val="24"/>
        </w:rPr>
        <w:t>(Native)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.</w:t>
      </w:r>
    </w:p>
    <w:p w14:paraId="5617657D" w14:textId="0553AF0D" w:rsidR="00B57137" w:rsidRDefault="00B57137" w:rsidP="00A83E76">
      <w:pPr>
        <w:rPr>
          <w:rFonts w:ascii="Cambria" w:hAnsi="Cambria" w:cs="Times New Roman"/>
          <w:color w:val="000000" w:themeColor="text1"/>
          <w:sz w:val="24"/>
          <w:szCs w:val="24"/>
        </w:rPr>
      </w:pPr>
      <w:r w:rsidRPr="00B57137">
        <w:rPr>
          <w:rFonts w:ascii="Cambria" w:hAnsi="Cambria" w:cs="Times New Roman"/>
          <w:b/>
          <w:bCs/>
          <w:color w:val="000000" w:themeColor="text1"/>
          <w:sz w:val="24"/>
          <w:szCs w:val="24"/>
        </w:rPr>
        <w:t>Soft skills:</w:t>
      </w:r>
      <w:r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 xml:space="preserve">Organising </w:t>
      </w:r>
      <w:r w:rsidR="0074211B">
        <w:rPr>
          <w:rFonts w:ascii="Cambria" w:hAnsi="Cambria" w:cs="Times New Roman"/>
          <w:color w:val="000000" w:themeColor="text1"/>
          <w:sz w:val="24"/>
          <w:szCs w:val="24"/>
        </w:rPr>
        <w:t xml:space="preserve">tabletop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society in University of Greenwich</w:t>
      </w:r>
      <w:r>
        <w:rPr>
          <w:rFonts w:ascii="Cambria" w:hAnsi="Cambria" w:cs="Times New Roman"/>
          <w:color w:val="000000" w:themeColor="text1"/>
          <w:sz w:val="24"/>
          <w:szCs w:val="24"/>
        </w:rPr>
        <w:t>, Agile development with SCRUM</w:t>
      </w:r>
      <w:r w:rsidR="009267E1">
        <w:rPr>
          <w:rFonts w:ascii="Cambria" w:hAnsi="Cambria" w:cs="Times New Roman"/>
          <w:color w:val="000000" w:themeColor="text1"/>
          <w:sz w:val="24"/>
          <w:szCs w:val="24"/>
        </w:rPr>
        <w:t>,</w:t>
      </w:r>
      <w:r w:rsidR="00663B56" w:rsidRPr="00663B56">
        <w:rPr>
          <w:rFonts w:ascii="Cambria" w:hAnsi="Cambria" w:cs="Times New Roman"/>
          <w:color w:val="000000" w:themeColor="text1"/>
          <w:sz w:val="24"/>
          <w:szCs w:val="24"/>
        </w:rPr>
        <w:t xml:space="preserve"> </w:t>
      </w:r>
      <w:r w:rsidR="00663B56">
        <w:rPr>
          <w:rFonts w:ascii="Cambria" w:hAnsi="Cambria" w:cs="Times New Roman"/>
          <w:color w:val="000000" w:themeColor="text1"/>
          <w:sz w:val="24"/>
          <w:szCs w:val="24"/>
        </w:rPr>
        <w:t>Working on multiple projects in teams</w:t>
      </w:r>
    </w:p>
    <w:p w14:paraId="271B1DE7" w14:textId="77777777" w:rsidR="00274954" w:rsidRDefault="00274954" w:rsidP="00274954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5A915CE0" w14:textId="77777777" w:rsidR="00274954" w:rsidRPr="00663B56" w:rsidRDefault="00274954" w:rsidP="00274954">
      <w:pPr>
        <w:rPr>
          <w:sz w:val="14"/>
          <w:szCs w:val="14"/>
        </w:rPr>
      </w:pPr>
    </w:p>
    <w:p w14:paraId="5586B43E" w14:textId="52F4ED2C" w:rsidR="00663B56" w:rsidRPr="00B86828" w:rsidRDefault="00663B56" w:rsidP="00663B56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Other work experience</w:t>
      </w:r>
    </w:p>
    <w:p w14:paraId="2BBD964D" w14:textId="328840DD" w:rsidR="00663B56" w:rsidRPr="00B86828" w:rsidRDefault="00663B56" w:rsidP="00663B56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Sales assistant, Zara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</w:t>
      </w:r>
      <w:r w:rsidRPr="00B86828">
        <w:rPr>
          <w:rFonts w:ascii="Cambria" w:hAnsi="Cambria" w:cs="Times New Roman"/>
          <w:color w:val="000000" w:themeColor="text1"/>
        </w:rPr>
        <w:t xml:space="preserve">| </w:t>
      </w:r>
      <w:r>
        <w:rPr>
          <w:rFonts w:ascii="Cambria" w:hAnsi="Cambria" w:cs="Times New Roman"/>
          <w:color w:val="000000" w:themeColor="text1"/>
        </w:rPr>
        <w:t>Full-time, part-time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2023 - Now</w:t>
      </w:r>
    </w:p>
    <w:p w14:paraId="3A22D52E" w14:textId="5BCDE83F" w:rsidR="00663B56" w:rsidRDefault="0074211B" w:rsidP="00663B56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24"/>
          <w:szCs w:val="24"/>
        </w:rPr>
      </w:pP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Managed online parcel processing and stockroom organi</w:t>
      </w:r>
      <w:r w:rsidR="009267E1">
        <w:rPr>
          <w:rFonts w:ascii="Cambria" w:hAnsi="Cambria" w:cs="Times New Roman"/>
          <w:color w:val="000000" w:themeColor="text1"/>
          <w:sz w:val="24"/>
          <w:szCs w:val="24"/>
        </w:rPr>
        <w:t>s</w:t>
      </w:r>
      <w:r w:rsidRPr="0074211B">
        <w:rPr>
          <w:rFonts w:ascii="Cambria" w:hAnsi="Cambria" w:cs="Times New Roman"/>
          <w:color w:val="000000" w:themeColor="text1"/>
          <w:sz w:val="24"/>
          <w:szCs w:val="24"/>
        </w:rPr>
        <w:t>ation. Assisted with inventory management and supported customers on the shop floor</w:t>
      </w:r>
    </w:p>
    <w:p w14:paraId="298C25FC" w14:textId="77777777" w:rsidR="00C705BC" w:rsidRPr="00B86828" w:rsidRDefault="00C705BC" w:rsidP="00663B56">
      <w:pPr>
        <w:pBdr>
          <w:bottom w:val="single" w:sz="8" w:space="1" w:color="auto"/>
        </w:pBdr>
        <w:spacing w:line="240" w:lineRule="auto"/>
        <w:rPr>
          <w:rFonts w:ascii="Cambria" w:hAnsi="Cambria" w:cs="Times New Roman"/>
          <w:color w:val="000000" w:themeColor="text1"/>
          <w:sz w:val="8"/>
          <w:szCs w:val="8"/>
        </w:rPr>
      </w:pPr>
    </w:p>
    <w:p w14:paraId="070492F7" w14:textId="77777777" w:rsidR="00663B56" w:rsidRPr="00663B56" w:rsidRDefault="00663B56" w:rsidP="00274954">
      <w:pPr>
        <w:pStyle w:val="Heading1"/>
        <w:rPr>
          <w:rFonts w:ascii="Cambria" w:hAnsi="Cambria"/>
          <w:color w:val="000000" w:themeColor="text1"/>
          <w:sz w:val="14"/>
          <w:szCs w:val="14"/>
        </w:rPr>
      </w:pPr>
    </w:p>
    <w:p w14:paraId="5656EBB3" w14:textId="25A6B1ED" w:rsidR="00274954" w:rsidRPr="00B86828" w:rsidRDefault="00274954" w:rsidP="00274954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>
        <w:rPr>
          <w:rFonts w:ascii="Cambria" w:hAnsi="Cambria"/>
          <w:color w:val="000000" w:themeColor="text1"/>
          <w:sz w:val="28"/>
          <w:szCs w:val="28"/>
        </w:rPr>
        <w:t>Volunteering</w:t>
      </w:r>
    </w:p>
    <w:p w14:paraId="101A71AF" w14:textId="770F4463" w:rsidR="00C705BC" w:rsidRPr="00C705BC" w:rsidRDefault="00C705BC" w:rsidP="00C705BC">
      <w:pPr>
        <w:pStyle w:val="List"/>
        <w:rPr>
          <w:rFonts w:ascii="Cambria" w:hAnsi="Cambria" w:cs="Times New Roman"/>
          <w:b/>
          <w:iCs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Develop: Brighton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July 2024</w:t>
      </w:r>
    </w:p>
    <w:p w14:paraId="0448948E" w14:textId="5ADC4289" w:rsid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Assisted with attendee navigation and talks organi</w:t>
      </w:r>
      <w:r w:rsidR="00655553">
        <w:rPr>
          <w:rStyle w:val="Emphasis"/>
          <w:rFonts w:ascii="Cambria" w:hAnsi="Cambria" w:cs="Times New Roman"/>
          <w:b w:val="0"/>
          <w:bCs/>
          <w:color w:val="000000" w:themeColor="text1"/>
        </w:rPr>
        <w:t>s</w:t>
      </w:r>
      <w:r w:rsidRPr="00C705BC">
        <w:rPr>
          <w:rStyle w:val="Emphasis"/>
          <w:rFonts w:ascii="Cambria" w:hAnsi="Cambria" w:cs="Times New Roman"/>
          <w:b w:val="0"/>
          <w:bCs/>
          <w:color w:val="000000" w:themeColor="text1"/>
        </w:rPr>
        <w:t>ation at an event with 5000 attendees, working as part of a 30-member team</w:t>
      </w:r>
    </w:p>
    <w:p w14:paraId="6D3BCC7B" w14:textId="77777777" w:rsid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</w:p>
    <w:p w14:paraId="368FA950" w14:textId="77777777" w:rsidR="00C705BC" w:rsidRDefault="00C705BC" w:rsidP="00C705BC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Mukachevo refugee aid warehouse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March 2022</w:t>
      </w:r>
    </w:p>
    <w:p w14:paraId="084412BE" w14:textId="12B447E6" w:rsidR="00C705BC" w:rsidRP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iCs w:val="0"/>
          <w:color w:val="000000" w:themeColor="text1"/>
          <w:szCs w:val="24"/>
        </w:rPr>
      </w:pPr>
      <w:r>
        <w:rPr>
          <w:rFonts w:ascii="Cambria" w:hAnsi="Cambria" w:cs="Times New Roman"/>
          <w:color w:val="000000" w:themeColor="text1"/>
          <w:szCs w:val="24"/>
        </w:rPr>
        <w:t>Assisted in distributing aid to war-impacted regions of Ukraine</w:t>
      </w:r>
    </w:p>
    <w:p w14:paraId="096566C3" w14:textId="77777777" w:rsidR="00C705BC" w:rsidRPr="00C705BC" w:rsidRDefault="00C705BC" w:rsidP="00274954">
      <w:pPr>
        <w:pStyle w:val="List"/>
        <w:rPr>
          <w:rStyle w:val="Emphasis"/>
          <w:rFonts w:ascii="Cambria" w:hAnsi="Cambria" w:cs="Times New Roman"/>
          <w:b w:val="0"/>
          <w:bCs/>
          <w:color w:val="000000" w:themeColor="text1"/>
        </w:rPr>
      </w:pPr>
    </w:p>
    <w:p w14:paraId="41A3AF8A" w14:textId="20698354" w:rsidR="00274954" w:rsidRPr="00B86828" w:rsidRDefault="00274954" w:rsidP="00274954">
      <w:pPr>
        <w:pStyle w:val="List"/>
        <w:rPr>
          <w:rFonts w:ascii="Cambria" w:hAnsi="Cambria" w:cs="Times New Roman"/>
          <w:color w:val="000000" w:themeColor="text1"/>
        </w:rPr>
      </w:pPr>
      <w:r>
        <w:rPr>
          <w:rStyle w:val="Emphasis"/>
          <w:rFonts w:ascii="Cambria" w:hAnsi="Cambria" w:cs="Times New Roman"/>
          <w:color w:val="000000" w:themeColor="text1"/>
        </w:rPr>
        <w:t>Travel Ukraine</w:t>
      </w:r>
      <w:r>
        <w:rPr>
          <w:rStyle w:val="Emphasis"/>
          <w:rFonts w:ascii="Cambria" w:hAnsi="Cambria" w:cs="Times New Roman"/>
          <w:color w:val="000000" w:themeColor="text1"/>
          <w:lang w:val="en-GB"/>
        </w:rPr>
        <w:t xml:space="preserve"> festival (</w:t>
      </w:r>
      <w:r>
        <w:rPr>
          <w:rStyle w:val="Emphasis"/>
          <w:rFonts w:ascii="Cambria" w:hAnsi="Cambria" w:cs="Times New Roman"/>
          <w:b w:val="0"/>
          <w:bCs/>
          <w:color w:val="000000" w:themeColor="text1"/>
          <w:lang w:val="uk-UA"/>
        </w:rPr>
        <w:t>Мандруй Україною фестиваль)</w:t>
      </w:r>
      <w:r w:rsidRPr="00B86828">
        <w:rPr>
          <w:rFonts w:ascii="Cambria" w:hAnsi="Cambria" w:cs="Times New Roman"/>
          <w:color w:val="000000" w:themeColor="text1"/>
        </w:rPr>
        <w:tab/>
      </w:r>
      <w:r>
        <w:rPr>
          <w:rFonts w:ascii="Cambria" w:hAnsi="Cambria" w:cs="Times New Roman"/>
          <w:color w:val="000000" w:themeColor="text1"/>
        </w:rPr>
        <w:t>Aug</w:t>
      </w:r>
      <w:r w:rsidR="00627E05">
        <w:rPr>
          <w:rFonts w:ascii="Cambria" w:hAnsi="Cambria" w:cs="Times New Roman"/>
          <w:color w:val="000000" w:themeColor="text1"/>
        </w:rPr>
        <w:t>ust</w:t>
      </w:r>
      <w:r>
        <w:rPr>
          <w:rFonts w:ascii="Cambria" w:hAnsi="Cambria" w:cs="Times New Roman"/>
          <w:color w:val="000000" w:themeColor="text1"/>
        </w:rPr>
        <w:t xml:space="preserve"> 2021</w:t>
      </w:r>
    </w:p>
    <w:p w14:paraId="47F74011" w14:textId="459E6493" w:rsidR="00274954" w:rsidRDefault="00274954" w:rsidP="001F42BB">
      <w:pPr>
        <w:pStyle w:val="ListBullet"/>
        <w:numPr>
          <w:ilvl w:val="0"/>
          <w:numId w:val="0"/>
        </w:numPr>
        <w:rPr>
          <w:rFonts w:ascii="Cambria" w:hAnsi="Cambria" w:cs="Times New Roman"/>
          <w:color w:val="000000" w:themeColor="text1"/>
          <w:sz w:val="24"/>
          <w:szCs w:val="24"/>
        </w:rPr>
      </w:pPr>
      <w:r>
        <w:rPr>
          <w:rFonts w:ascii="Cambria" w:hAnsi="Cambria" w:cs="Times New Roman"/>
          <w:color w:val="000000" w:themeColor="text1"/>
          <w:sz w:val="24"/>
          <w:szCs w:val="24"/>
        </w:rPr>
        <w:t>Assisted in organizing main stage logistics</w:t>
      </w:r>
    </w:p>
    <w:p w14:paraId="4F7E818F" w14:textId="688E3ED7" w:rsidR="00C705BC" w:rsidRPr="00A83E76" w:rsidRDefault="00C705BC" w:rsidP="00C705BC">
      <w:pPr>
        <w:pStyle w:val="List"/>
        <w:rPr>
          <w:rFonts w:ascii="Cambria" w:hAnsi="Cambria" w:cs="Times New Roman"/>
          <w:color w:val="000000" w:themeColor="text1"/>
          <w:szCs w:val="24"/>
        </w:rPr>
      </w:pPr>
    </w:p>
    <w:sectPr w:rsidR="00C705BC" w:rsidRPr="00A83E76" w:rsidSect="00E5133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D1BD03" w14:textId="77777777" w:rsidR="00B15F7D" w:rsidRDefault="00B15F7D" w:rsidP="00EF270B">
      <w:pPr>
        <w:spacing w:line="240" w:lineRule="auto"/>
      </w:pPr>
      <w:r>
        <w:separator/>
      </w:r>
    </w:p>
  </w:endnote>
  <w:endnote w:type="continuationSeparator" w:id="0">
    <w:p w14:paraId="5CCD605E" w14:textId="77777777" w:rsidR="00B15F7D" w:rsidRDefault="00B15F7D" w:rsidP="00EF2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25AD57" w14:textId="77777777" w:rsidR="00B15F7D" w:rsidRDefault="00B15F7D" w:rsidP="00EF270B">
      <w:pPr>
        <w:spacing w:line="240" w:lineRule="auto"/>
      </w:pPr>
      <w:r>
        <w:separator/>
      </w:r>
    </w:p>
  </w:footnote>
  <w:footnote w:type="continuationSeparator" w:id="0">
    <w:p w14:paraId="3509EFAB" w14:textId="77777777" w:rsidR="00B15F7D" w:rsidRDefault="00B15F7D" w:rsidP="00EF27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D3ABE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629D6"/>
    <w:multiLevelType w:val="hybridMultilevel"/>
    <w:tmpl w:val="469AE446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D264717"/>
    <w:multiLevelType w:val="hybridMultilevel"/>
    <w:tmpl w:val="DCBA602A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C0100"/>
    <w:multiLevelType w:val="multilevel"/>
    <w:tmpl w:val="3536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07473"/>
    <w:multiLevelType w:val="hybridMultilevel"/>
    <w:tmpl w:val="5CCC9640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79F74B84"/>
    <w:multiLevelType w:val="hybridMultilevel"/>
    <w:tmpl w:val="CF28D4EE"/>
    <w:lvl w:ilvl="0" w:tplc="17A20B96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5009549">
    <w:abstractNumId w:val="1"/>
  </w:num>
  <w:num w:numId="2" w16cid:durableId="873925989">
    <w:abstractNumId w:val="5"/>
  </w:num>
  <w:num w:numId="3" w16cid:durableId="1145048583">
    <w:abstractNumId w:val="2"/>
  </w:num>
  <w:num w:numId="4" w16cid:durableId="428891247">
    <w:abstractNumId w:val="4"/>
  </w:num>
  <w:num w:numId="5" w16cid:durableId="1991596441">
    <w:abstractNumId w:val="0"/>
  </w:num>
  <w:num w:numId="6" w16cid:durableId="1864589465">
    <w:abstractNumId w:val="6"/>
  </w:num>
  <w:num w:numId="7" w16cid:durableId="1581325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48"/>
    <w:rsid w:val="000164ED"/>
    <w:rsid w:val="00036F36"/>
    <w:rsid w:val="000429E8"/>
    <w:rsid w:val="00082960"/>
    <w:rsid w:val="000E4322"/>
    <w:rsid w:val="000E4D5A"/>
    <w:rsid w:val="001F42BB"/>
    <w:rsid w:val="00224CF9"/>
    <w:rsid w:val="0025728F"/>
    <w:rsid w:val="00257458"/>
    <w:rsid w:val="00257731"/>
    <w:rsid w:val="0026727C"/>
    <w:rsid w:val="00274954"/>
    <w:rsid w:val="002810A9"/>
    <w:rsid w:val="00282923"/>
    <w:rsid w:val="002831C1"/>
    <w:rsid w:val="002C4A0B"/>
    <w:rsid w:val="00311408"/>
    <w:rsid w:val="00336B0F"/>
    <w:rsid w:val="00353109"/>
    <w:rsid w:val="003925DA"/>
    <w:rsid w:val="003B7AE8"/>
    <w:rsid w:val="003D26C7"/>
    <w:rsid w:val="004306FB"/>
    <w:rsid w:val="00463114"/>
    <w:rsid w:val="00475B42"/>
    <w:rsid w:val="0048632A"/>
    <w:rsid w:val="00491853"/>
    <w:rsid w:val="004B3514"/>
    <w:rsid w:val="004F5FAC"/>
    <w:rsid w:val="00501F82"/>
    <w:rsid w:val="0050507B"/>
    <w:rsid w:val="005111D0"/>
    <w:rsid w:val="005207B0"/>
    <w:rsid w:val="005354D1"/>
    <w:rsid w:val="005549CB"/>
    <w:rsid w:val="00556CDC"/>
    <w:rsid w:val="005718FB"/>
    <w:rsid w:val="00571E3B"/>
    <w:rsid w:val="005861C8"/>
    <w:rsid w:val="005933EA"/>
    <w:rsid w:val="005C42FC"/>
    <w:rsid w:val="005C6D6A"/>
    <w:rsid w:val="005F2437"/>
    <w:rsid w:val="00627E05"/>
    <w:rsid w:val="00641CB2"/>
    <w:rsid w:val="00655553"/>
    <w:rsid w:val="00657E77"/>
    <w:rsid w:val="00663949"/>
    <w:rsid w:val="00663B56"/>
    <w:rsid w:val="006B04B2"/>
    <w:rsid w:val="006C0F34"/>
    <w:rsid w:val="006E7E6D"/>
    <w:rsid w:val="007206DE"/>
    <w:rsid w:val="0074211B"/>
    <w:rsid w:val="00776EA9"/>
    <w:rsid w:val="007B4308"/>
    <w:rsid w:val="007D6B67"/>
    <w:rsid w:val="007E3318"/>
    <w:rsid w:val="007F3DE4"/>
    <w:rsid w:val="007F4E96"/>
    <w:rsid w:val="008367EC"/>
    <w:rsid w:val="008944CE"/>
    <w:rsid w:val="008C57C3"/>
    <w:rsid w:val="00900E5B"/>
    <w:rsid w:val="009267E1"/>
    <w:rsid w:val="00931D2E"/>
    <w:rsid w:val="00942E5F"/>
    <w:rsid w:val="009618AF"/>
    <w:rsid w:val="0096649E"/>
    <w:rsid w:val="009B28A1"/>
    <w:rsid w:val="009F64AD"/>
    <w:rsid w:val="00A03370"/>
    <w:rsid w:val="00A402CE"/>
    <w:rsid w:val="00A74D8B"/>
    <w:rsid w:val="00A83E76"/>
    <w:rsid w:val="00AF2A9F"/>
    <w:rsid w:val="00AF2D48"/>
    <w:rsid w:val="00B0165F"/>
    <w:rsid w:val="00B15F7D"/>
    <w:rsid w:val="00B26C1F"/>
    <w:rsid w:val="00B57137"/>
    <w:rsid w:val="00B75B25"/>
    <w:rsid w:val="00B806F4"/>
    <w:rsid w:val="00B80FFE"/>
    <w:rsid w:val="00B8250D"/>
    <w:rsid w:val="00B84486"/>
    <w:rsid w:val="00B86828"/>
    <w:rsid w:val="00BE1752"/>
    <w:rsid w:val="00C12268"/>
    <w:rsid w:val="00C4642B"/>
    <w:rsid w:val="00C705BC"/>
    <w:rsid w:val="00C715FD"/>
    <w:rsid w:val="00C82631"/>
    <w:rsid w:val="00CE4322"/>
    <w:rsid w:val="00D0424D"/>
    <w:rsid w:val="00D07453"/>
    <w:rsid w:val="00D30150"/>
    <w:rsid w:val="00D31730"/>
    <w:rsid w:val="00D920AB"/>
    <w:rsid w:val="00DD53B4"/>
    <w:rsid w:val="00E17A6C"/>
    <w:rsid w:val="00E3298B"/>
    <w:rsid w:val="00E5133F"/>
    <w:rsid w:val="00E724A0"/>
    <w:rsid w:val="00E95B46"/>
    <w:rsid w:val="00EA2625"/>
    <w:rsid w:val="00EB3F0C"/>
    <w:rsid w:val="00ED3713"/>
    <w:rsid w:val="00EE1630"/>
    <w:rsid w:val="00EF270B"/>
    <w:rsid w:val="00EF31AC"/>
    <w:rsid w:val="00F247DE"/>
    <w:rsid w:val="00F57BDD"/>
    <w:rsid w:val="00FB0E2C"/>
    <w:rsid w:val="00FC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82BAD"/>
  <w15:chartTrackingRefBased/>
  <w15:docId w15:val="{DB3E378C-0104-457C-8F37-37B7C313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2BB"/>
    <w:pPr>
      <w:spacing w:after="0"/>
      <w:jc w:val="both"/>
    </w:pPr>
    <w:rPr>
      <w:color w:val="747474" w:themeColor="background2" w:themeShade="80"/>
      <w:position w:val="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625"/>
    <w:pPr>
      <w:spacing w:after="80"/>
      <w:outlineLvl w:val="0"/>
    </w:pPr>
    <w:rPr>
      <w:rFonts w:cs="Open Sans"/>
      <w:b/>
      <w:caps/>
      <w:color w:val="262626" w:themeColor="text1" w:themeTint="D9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33F"/>
    <w:rPr>
      <w:color w:val="747474" w:themeColor="background2" w:themeShade="80"/>
      <w:position w:val="8"/>
      <w:sz w:val="24"/>
    </w:rPr>
  </w:style>
  <w:style w:type="paragraph" w:styleId="Footer">
    <w:name w:val="footer"/>
    <w:basedOn w:val="Normal"/>
    <w:link w:val="FooterChar"/>
    <w:uiPriority w:val="99"/>
    <w:semiHidden/>
    <w:rsid w:val="00EF270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33F"/>
    <w:rPr>
      <w:color w:val="747474" w:themeColor="background2" w:themeShade="80"/>
      <w:position w:val="8"/>
      <w:sz w:val="24"/>
    </w:rPr>
  </w:style>
  <w:style w:type="character" w:styleId="Hyperlink">
    <w:name w:val="Hyperlink"/>
    <w:basedOn w:val="DefaultParagraphFont"/>
    <w:uiPriority w:val="99"/>
    <w:unhideWhenUsed/>
    <w:rsid w:val="00EF27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7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semiHidden/>
    <w:qFormat/>
    <w:rsid w:val="00224CF9"/>
    <w:pPr>
      <w:spacing w:line="240" w:lineRule="auto"/>
      <w:ind w:left="720"/>
      <w:contextualSpacing/>
      <w:jc w:val="center"/>
    </w:pPr>
  </w:style>
  <w:style w:type="paragraph" w:customStyle="1" w:styleId="rich-text-component">
    <w:name w:val="rich-text-component"/>
    <w:basedOn w:val="Normal"/>
    <w:semiHidden/>
    <w:rsid w:val="00224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164ED"/>
    <w:pPr>
      <w:spacing w:after="60" w:line="240" w:lineRule="auto"/>
      <w:contextualSpacing/>
    </w:pPr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4ED"/>
    <w:rPr>
      <w:rFonts w:asciiTheme="majorHAnsi" w:eastAsiaTheme="majorEastAsia" w:hAnsiTheme="majorHAnsi" w:cstheme="majorBidi"/>
      <w:b/>
      <w:caps/>
      <w:color w:val="3A3A3A" w:themeColor="background2" w:themeShade="40"/>
      <w:spacing w:val="20"/>
      <w:position w:val="8"/>
      <w:sz w:val="4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3F"/>
    <w:pPr>
      <w:spacing w:after="60" w:line="240" w:lineRule="auto"/>
    </w:pPr>
    <w:rPr>
      <w:rFonts w:cs="Open Sans"/>
      <w:caps/>
      <w:color w:val="3A3A3A" w:themeColor="background2" w:themeShade="40"/>
      <w:spacing w:val="20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33F"/>
    <w:rPr>
      <w:rFonts w:cs="Open Sans"/>
      <w:caps/>
      <w:color w:val="3A3A3A" w:themeColor="background2" w:themeShade="40"/>
      <w:spacing w:val="20"/>
      <w:position w:val="8"/>
      <w:sz w:val="24"/>
      <w:szCs w:val="28"/>
    </w:rPr>
  </w:style>
  <w:style w:type="paragraph" w:styleId="Date">
    <w:name w:val="Date"/>
    <w:basedOn w:val="Normal"/>
    <w:next w:val="Normal"/>
    <w:link w:val="Dat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DateChar">
    <w:name w:val="Date Char"/>
    <w:basedOn w:val="DefaultParagraphFont"/>
    <w:link w:val="Dat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A2625"/>
    <w:rPr>
      <w:rFonts w:cs="Open Sans"/>
      <w:b/>
      <w:caps/>
      <w:color w:val="262626" w:themeColor="text1" w:themeTint="D9"/>
      <w:position w:val="8"/>
      <w:sz w:val="26"/>
      <w:szCs w:val="24"/>
      <w:lang w:val="en-US"/>
    </w:rPr>
  </w:style>
  <w:style w:type="paragraph" w:styleId="Closing">
    <w:name w:val="Closing"/>
    <w:basedOn w:val="Normal"/>
    <w:link w:val="Closing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Signature">
    <w:name w:val="Signature"/>
    <w:basedOn w:val="Normal"/>
    <w:link w:val="SignatureChar"/>
    <w:uiPriority w:val="99"/>
    <w:semiHidden/>
    <w:rsid w:val="00E5133F"/>
    <w:rPr>
      <w:rFonts w:ascii="Open Sans" w:hAnsi="Open Sans" w:cs="Open Sans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B04B2"/>
    <w:rPr>
      <w:rFonts w:ascii="Open Sans" w:hAnsi="Open Sans" w:cs="Open Sans"/>
      <w:color w:val="747474" w:themeColor="background2" w:themeShade="80"/>
      <w:position w:val="8"/>
      <w:sz w:val="24"/>
      <w:szCs w:val="24"/>
      <w:lang w:val="en-US"/>
    </w:rPr>
  </w:style>
  <w:style w:type="paragraph" w:styleId="List">
    <w:name w:val="List"/>
    <w:basedOn w:val="Normal"/>
    <w:uiPriority w:val="99"/>
    <w:rsid w:val="00EA2625"/>
    <w:pPr>
      <w:tabs>
        <w:tab w:val="right" w:pos="10800"/>
      </w:tabs>
    </w:pPr>
    <w:rPr>
      <w:sz w:val="24"/>
    </w:rPr>
  </w:style>
  <w:style w:type="paragraph" w:styleId="ListBullet">
    <w:name w:val="List Bullet"/>
    <w:basedOn w:val="Normal"/>
    <w:uiPriority w:val="99"/>
    <w:rsid w:val="00EE1630"/>
    <w:pPr>
      <w:numPr>
        <w:numId w:val="5"/>
      </w:numPr>
      <w:spacing w:line="240" w:lineRule="auto"/>
      <w:ind w:left="1080"/>
      <w:contextualSpacing/>
    </w:pPr>
  </w:style>
  <w:style w:type="character" w:styleId="Emphasis">
    <w:name w:val="Emphasis"/>
    <w:basedOn w:val="DefaultParagraphFont"/>
    <w:uiPriority w:val="20"/>
    <w:qFormat/>
    <w:rsid w:val="00EA2625"/>
    <w:rPr>
      <w:b/>
      <w:i w:val="0"/>
      <w:iCs/>
    </w:rPr>
  </w:style>
  <w:style w:type="paragraph" w:customStyle="1" w:styleId="Space">
    <w:name w:val="Space"/>
    <w:basedOn w:val="Normal"/>
    <w:qFormat/>
    <w:rsid w:val="00EA2625"/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0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0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4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andelion-greenwich.github.io/PortfolioWebsite/" TargetMode="External"/><Relationship Id="rId5" Type="http://schemas.openxmlformats.org/officeDocument/2006/relationships/styles" Target="styles.xml"/><Relationship Id="rId10" Type="http://schemas.openxmlformats.org/officeDocument/2006/relationships/hyperlink" Target="mailto:kozlov.official12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hii\AppData\Roaming\Microsoft\Templates\Simple%20marketing%20director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3">
      <a:majorFont>
        <a:latin typeface="Baskerville Old Face"/>
        <a:ea typeface=""/>
        <a:cs typeface=""/>
      </a:majorFont>
      <a:minorFont>
        <a:latin typeface="Apto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334ADCA-0391-45BE-A0B8-AA9AA90162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158BE5-FF4A-47EA-ABCC-F2FC8C6973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C4FC-8415-4BF3-9F42-41DE68C426A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marketing director resume.dotx</Template>
  <TotalTime>1000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</dc:creator>
  <cp:keywords/>
  <dc:description/>
  <cp:lastModifiedBy>Serhii Kozlov</cp:lastModifiedBy>
  <cp:revision>38</cp:revision>
  <dcterms:created xsi:type="dcterms:W3CDTF">2025-02-05T17:42:00Z</dcterms:created>
  <dcterms:modified xsi:type="dcterms:W3CDTF">2025-02-21T14:17:00Z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